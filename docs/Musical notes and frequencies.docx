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867D8" w14:textId="77777777" w:rsidR="00B2100C" w:rsidRDefault="001C7713">
      <w:pPr>
        <w:pStyle w:val="Heading1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1" layoutInCell="1" allowOverlap="1" wp14:anchorId="0433F3D1" wp14:editId="581D5DEF">
            <wp:simplePos x="0" y="0"/>
            <wp:positionH relativeFrom="column">
              <wp:posOffset>-25400</wp:posOffset>
            </wp:positionH>
            <wp:positionV relativeFrom="paragraph">
              <wp:posOffset>-380999</wp:posOffset>
            </wp:positionV>
            <wp:extent cx="2001600" cy="38160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STEM Logos (OB)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3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00C">
        <w:rPr>
          <w:noProof/>
          <w:lang w:eastAsia="en-US"/>
        </w:rPr>
        <w:drawing>
          <wp:anchor distT="0" distB="0" distL="114300" distR="114300" simplePos="0" relativeHeight="251658240" behindDoc="1" locked="1" layoutInCell="1" allowOverlap="1" wp14:anchorId="79A97ED3" wp14:editId="76735F28">
            <wp:simplePos x="0" y="0"/>
            <wp:positionH relativeFrom="rightMargin">
              <wp:posOffset>-3553460</wp:posOffset>
            </wp:positionH>
            <wp:positionV relativeFrom="page">
              <wp:posOffset>-190500</wp:posOffset>
            </wp:positionV>
            <wp:extent cx="4370400" cy="1854000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BS0643 - New Icon Large Corner FInal grey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18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47C0B" w14:textId="77777777" w:rsidR="00230BA6" w:rsidRDefault="001E31F0" w:rsidP="00DD1471">
      <w:pPr>
        <w:pStyle w:val="Heading1"/>
      </w:pPr>
      <w:r>
        <w:t>Music</w:t>
      </w:r>
      <w:r w:rsidR="00DD1471">
        <w:t>al notes &amp;</w:t>
      </w:r>
      <w:r>
        <w:t xml:space="preserve"> frequencies</w:t>
      </w:r>
      <w:bookmarkStart w:id="0" w:name="_GoBack"/>
      <w:bookmarkEnd w:id="0"/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1948"/>
        <w:gridCol w:w="1948"/>
        <w:gridCol w:w="1948"/>
        <w:gridCol w:w="1948"/>
        <w:gridCol w:w="1948"/>
      </w:tblGrid>
      <w:tr w:rsidR="007F71E8" w14:paraId="3EE6362B" w14:textId="215A864E" w:rsidTr="007F7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  <w:vAlign w:val="bottom"/>
          </w:tcPr>
          <w:p w14:paraId="4C07A323" w14:textId="77777777" w:rsidR="007F71E8" w:rsidRDefault="007F71E8" w:rsidP="00DD1471">
            <w:pPr>
              <w:jc w:val="center"/>
            </w:pPr>
            <w:r>
              <w:t>Note</w:t>
            </w:r>
          </w:p>
        </w:tc>
        <w:tc>
          <w:tcPr>
            <w:tcW w:w="1000" w:type="pct"/>
          </w:tcPr>
          <w:p w14:paraId="5C0A5A31" w14:textId="77777777" w:rsidR="007F71E8" w:rsidRDefault="007F71E8" w:rsidP="00DD1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MIDI number</w:t>
            </w:r>
          </w:p>
        </w:tc>
        <w:tc>
          <w:tcPr>
            <w:tcW w:w="1000" w:type="pct"/>
            <w:vAlign w:val="bottom"/>
          </w:tcPr>
          <w:p w14:paraId="1432F9E6" w14:textId="77777777" w:rsidR="007F71E8" w:rsidRDefault="007F71E8" w:rsidP="00DD1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  <w:tc>
          <w:tcPr>
            <w:tcW w:w="1000" w:type="pct"/>
            <w:vAlign w:val="bottom"/>
          </w:tcPr>
          <w:p w14:paraId="02A995D8" w14:textId="77777777" w:rsidR="007F71E8" w:rsidRDefault="007F71E8" w:rsidP="00DD1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Sonic Pi name</w:t>
            </w:r>
          </w:p>
        </w:tc>
        <w:tc>
          <w:tcPr>
            <w:tcW w:w="1000" w:type="pct"/>
          </w:tcPr>
          <w:p w14:paraId="28DF175C" w14:textId="3EB51EBD" w:rsidR="007F71E8" w:rsidRDefault="00C12779" w:rsidP="00DD1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Wemos</w:t>
            </w:r>
            <w:proofErr w:type="spellEnd"/>
            <w:r>
              <w:t xml:space="preserve"> channels</w:t>
            </w:r>
          </w:p>
        </w:tc>
      </w:tr>
      <w:tr w:rsidR="00BF62D9" w14:paraId="3E9EF71C" w14:textId="77777777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2FACD4A" w14:textId="77777777" w:rsidR="00BF62D9" w:rsidRDefault="00BF62D9" w:rsidP="00DD1471">
            <w:pPr>
              <w:jc w:val="center"/>
            </w:pPr>
          </w:p>
        </w:tc>
        <w:tc>
          <w:tcPr>
            <w:tcW w:w="1000" w:type="pct"/>
          </w:tcPr>
          <w:p w14:paraId="1AA289DE" w14:textId="44BF1777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000" w:type="pct"/>
          </w:tcPr>
          <w:p w14:paraId="688FD865" w14:textId="77777777" w:rsidR="00BF62D9" w:rsidRPr="00613177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0" w:type="pct"/>
          </w:tcPr>
          <w:p w14:paraId="716D9738" w14:textId="72E720E7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:C3</w:t>
            </w:r>
          </w:p>
        </w:tc>
        <w:tc>
          <w:tcPr>
            <w:tcW w:w="1000" w:type="pct"/>
          </w:tcPr>
          <w:p w14:paraId="144F3B34" w14:textId="0C3C6B55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</w:t>
            </w:r>
          </w:p>
        </w:tc>
      </w:tr>
      <w:tr w:rsidR="00BF62D9" w14:paraId="45D95CEA" w14:textId="77777777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17564576" w14:textId="77777777" w:rsidR="00BF62D9" w:rsidRDefault="00BF62D9" w:rsidP="00DD1471">
            <w:pPr>
              <w:jc w:val="center"/>
            </w:pPr>
          </w:p>
        </w:tc>
        <w:tc>
          <w:tcPr>
            <w:tcW w:w="1000" w:type="pct"/>
          </w:tcPr>
          <w:p w14:paraId="63B38F70" w14:textId="1F242A48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000" w:type="pct"/>
          </w:tcPr>
          <w:p w14:paraId="7A92B824" w14:textId="77777777" w:rsidR="00BF62D9" w:rsidRPr="00613177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0" w:type="pct"/>
          </w:tcPr>
          <w:p w14:paraId="69AF31F7" w14:textId="6F36359B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:Db</w:t>
            </w:r>
            <w:proofErr w:type="gramEnd"/>
            <w:r>
              <w:t>3</w:t>
            </w:r>
          </w:p>
        </w:tc>
        <w:tc>
          <w:tcPr>
            <w:tcW w:w="1000" w:type="pct"/>
          </w:tcPr>
          <w:p w14:paraId="011CB85C" w14:textId="1D509D0F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00001</w:t>
            </w:r>
          </w:p>
        </w:tc>
      </w:tr>
      <w:tr w:rsidR="00BF62D9" w14:paraId="302EEBBE" w14:textId="77777777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531BC5F4" w14:textId="77777777" w:rsidR="00BF62D9" w:rsidRDefault="00BF62D9" w:rsidP="00DD1471">
            <w:pPr>
              <w:jc w:val="center"/>
            </w:pPr>
          </w:p>
        </w:tc>
        <w:tc>
          <w:tcPr>
            <w:tcW w:w="1000" w:type="pct"/>
          </w:tcPr>
          <w:p w14:paraId="6B861600" w14:textId="74234788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00" w:type="pct"/>
          </w:tcPr>
          <w:p w14:paraId="12070194" w14:textId="77777777" w:rsidR="00BF62D9" w:rsidRPr="00613177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0" w:type="pct"/>
          </w:tcPr>
          <w:p w14:paraId="31D43CBE" w14:textId="3B6E8EDC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:D</w:t>
            </w:r>
            <w:proofErr w:type="gramEnd"/>
            <w:r>
              <w:t>3</w:t>
            </w:r>
          </w:p>
        </w:tc>
        <w:tc>
          <w:tcPr>
            <w:tcW w:w="1000" w:type="pct"/>
          </w:tcPr>
          <w:p w14:paraId="362B24C8" w14:textId="3DA32A62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00010</w:t>
            </w:r>
          </w:p>
        </w:tc>
      </w:tr>
      <w:tr w:rsidR="00BF62D9" w14:paraId="1EB93CD2" w14:textId="77777777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6C258B08" w14:textId="77777777" w:rsidR="00BF62D9" w:rsidRDefault="00BF62D9" w:rsidP="00DD1471">
            <w:pPr>
              <w:jc w:val="center"/>
            </w:pPr>
          </w:p>
        </w:tc>
        <w:tc>
          <w:tcPr>
            <w:tcW w:w="1000" w:type="pct"/>
          </w:tcPr>
          <w:p w14:paraId="7753B22E" w14:textId="5448BD36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1000" w:type="pct"/>
          </w:tcPr>
          <w:p w14:paraId="60E78DB6" w14:textId="77777777" w:rsidR="00BF62D9" w:rsidRPr="00613177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0" w:type="pct"/>
          </w:tcPr>
          <w:p w14:paraId="2E347AD3" w14:textId="2B6E9877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:Eb</w:t>
            </w:r>
            <w:proofErr w:type="gramEnd"/>
            <w:r>
              <w:t>3</w:t>
            </w:r>
          </w:p>
        </w:tc>
        <w:tc>
          <w:tcPr>
            <w:tcW w:w="1000" w:type="pct"/>
          </w:tcPr>
          <w:p w14:paraId="2E58C639" w14:textId="7D8641BD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00011</w:t>
            </w:r>
          </w:p>
        </w:tc>
      </w:tr>
      <w:tr w:rsidR="00BF62D9" w14:paraId="44382B20" w14:textId="77777777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435EFC09" w14:textId="77777777" w:rsidR="00BF62D9" w:rsidRDefault="00BF62D9" w:rsidP="00DD1471">
            <w:pPr>
              <w:jc w:val="center"/>
            </w:pPr>
          </w:p>
        </w:tc>
        <w:tc>
          <w:tcPr>
            <w:tcW w:w="1000" w:type="pct"/>
          </w:tcPr>
          <w:p w14:paraId="2DF7C481" w14:textId="4BDFA2C6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000" w:type="pct"/>
          </w:tcPr>
          <w:p w14:paraId="153A5D89" w14:textId="77777777" w:rsidR="00BF62D9" w:rsidRPr="00613177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0" w:type="pct"/>
          </w:tcPr>
          <w:p w14:paraId="7B230DFC" w14:textId="494BB88E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:E</w:t>
            </w:r>
            <w:proofErr w:type="gramEnd"/>
            <w:r>
              <w:t>3</w:t>
            </w:r>
          </w:p>
        </w:tc>
        <w:tc>
          <w:tcPr>
            <w:tcW w:w="1000" w:type="pct"/>
          </w:tcPr>
          <w:p w14:paraId="0ADC65C0" w14:textId="0E7FE7BF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00100</w:t>
            </w:r>
          </w:p>
        </w:tc>
      </w:tr>
      <w:tr w:rsidR="00BF62D9" w14:paraId="40413758" w14:textId="77777777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8A07A75" w14:textId="77777777" w:rsidR="00BF62D9" w:rsidRDefault="00BF62D9" w:rsidP="00DD1471">
            <w:pPr>
              <w:jc w:val="center"/>
            </w:pPr>
          </w:p>
        </w:tc>
        <w:tc>
          <w:tcPr>
            <w:tcW w:w="1000" w:type="pct"/>
          </w:tcPr>
          <w:p w14:paraId="2F86AF06" w14:textId="1A1E52AE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1000" w:type="pct"/>
          </w:tcPr>
          <w:p w14:paraId="5CF54ED2" w14:textId="77777777" w:rsidR="00BF62D9" w:rsidRPr="00613177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0" w:type="pct"/>
          </w:tcPr>
          <w:p w14:paraId="49DDBFBB" w14:textId="4CC6B28E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:F</w:t>
            </w:r>
            <w:proofErr w:type="gramEnd"/>
            <w:r>
              <w:t>3</w:t>
            </w:r>
          </w:p>
        </w:tc>
        <w:tc>
          <w:tcPr>
            <w:tcW w:w="1000" w:type="pct"/>
          </w:tcPr>
          <w:p w14:paraId="5B1142EC" w14:textId="69C7552C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00101</w:t>
            </w:r>
          </w:p>
        </w:tc>
      </w:tr>
      <w:tr w:rsidR="00BF62D9" w14:paraId="65EAA825" w14:textId="77777777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1ACEBA4D" w14:textId="77777777" w:rsidR="00BF62D9" w:rsidRDefault="00BF62D9" w:rsidP="00DD1471">
            <w:pPr>
              <w:jc w:val="center"/>
            </w:pPr>
          </w:p>
        </w:tc>
        <w:tc>
          <w:tcPr>
            <w:tcW w:w="1000" w:type="pct"/>
          </w:tcPr>
          <w:p w14:paraId="07CDD43F" w14:textId="23D02754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1000" w:type="pct"/>
          </w:tcPr>
          <w:p w14:paraId="7E54382B" w14:textId="77777777" w:rsidR="00BF62D9" w:rsidRPr="00613177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0" w:type="pct"/>
          </w:tcPr>
          <w:p w14:paraId="7FFBCE2A" w14:textId="465D236C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</w:t>
            </w:r>
            <w:r>
              <w:t>G</w:t>
            </w:r>
            <w:r>
              <w:t>b</w:t>
            </w:r>
            <w:proofErr w:type="gramEnd"/>
            <w:r>
              <w:t>3</w:t>
            </w:r>
          </w:p>
        </w:tc>
        <w:tc>
          <w:tcPr>
            <w:tcW w:w="1000" w:type="pct"/>
          </w:tcPr>
          <w:p w14:paraId="7A212DE5" w14:textId="047B45DA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00110</w:t>
            </w:r>
          </w:p>
        </w:tc>
      </w:tr>
      <w:tr w:rsidR="00BF62D9" w14:paraId="7E84436A" w14:textId="77777777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DE60A27" w14:textId="77777777" w:rsidR="00BF62D9" w:rsidRDefault="00BF62D9" w:rsidP="00DD1471">
            <w:pPr>
              <w:jc w:val="center"/>
            </w:pPr>
          </w:p>
        </w:tc>
        <w:tc>
          <w:tcPr>
            <w:tcW w:w="1000" w:type="pct"/>
          </w:tcPr>
          <w:p w14:paraId="6D203D14" w14:textId="593400C2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000" w:type="pct"/>
          </w:tcPr>
          <w:p w14:paraId="08D409FA" w14:textId="77777777" w:rsidR="00BF62D9" w:rsidRPr="00613177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0" w:type="pct"/>
          </w:tcPr>
          <w:p w14:paraId="498F69E7" w14:textId="2C4123B8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G3</w:t>
            </w:r>
          </w:p>
        </w:tc>
        <w:tc>
          <w:tcPr>
            <w:tcW w:w="1000" w:type="pct"/>
          </w:tcPr>
          <w:p w14:paraId="1DDE9198" w14:textId="3FBB91F3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00111</w:t>
            </w:r>
          </w:p>
        </w:tc>
      </w:tr>
      <w:tr w:rsidR="00BF62D9" w14:paraId="19AD87D4" w14:textId="77777777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115412A9" w14:textId="77777777" w:rsidR="00BF62D9" w:rsidRDefault="00BF62D9" w:rsidP="00DD1471">
            <w:pPr>
              <w:jc w:val="center"/>
            </w:pPr>
          </w:p>
        </w:tc>
        <w:tc>
          <w:tcPr>
            <w:tcW w:w="1000" w:type="pct"/>
          </w:tcPr>
          <w:p w14:paraId="615CA76C" w14:textId="13C84098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000" w:type="pct"/>
          </w:tcPr>
          <w:p w14:paraId="3A8FC5C2" w14:textId="77777777" w:rsidR="00BF62D9" w:rsidRPr="00613177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0" w:type="pct"/>
          </w:tcPr>
          <w:p w14:paraId="38A2700E" w14:textId="1160123C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</w:t>
            </w:r>
            <w:r>
              <w:t>4</w:t>
            </w:r>
          </w:p>
        </w:tc>
        <w:tc>
          <w:tcPr>
            <w:tcW w:w="1000" w:type="pct"/>
          </w:tcPr>
          <w:p w14:paraId="4AB194FD" w14:textId="610DA4AE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01000</w:t>
            </w:r>
          </w:p>
        </w:tc>
      </w:tr>
      <w:tr w:rsidR="00BF62D9" w14:paraId="39D44FF0" w14:textId="77777777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3764ED11" w14:textId="77777777" w:rsidR="00BF62D9" w:rsidRDefault="00BF62D9" w:rsidP="00DD1471">
            <w:pPr>
              <w:jc w:val="center"/>
            </w:pPr>
          </w:p>
        </w:tc>
        <w:tc>
          <w:tcPr>
            <w:tcW w:w="1000" w:type="pct"/>
          </w:tcPr>
          <w:p w14:paraId="35E78276" w14:textId="1E561E6E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000" w:type="pct"/>
          </w:tcPr>
          <w:p w14:paraId="0D84C82E" w14:textId="77777777" w:rsidR="00BF62D9" w:rsidRPr="00613177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0" w:type="pct"/>
          </w:tcPr>
          <w:p w14:paraId="3A0041FC" w14:textId="36792D2E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  <w:tc>
          <w:tcPr>
            <w:tcW w:w="1000" w:type="pct"/>
          </w:tcPr>
          <w:p w14:paraId="36F04002" w14:textId="152B269F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01001</w:t>
            </w:r>
          </w:p>
        </w:tc>
      </w:tr>
      <w:tr w:rsidR="00BF62D9" w14:paraId="74FDE103" w14:textId="77777777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02FC9C4" w14:textId="77777777" w:rsidR="00BF62D9" w:rsidRDefault="00BF62D9" w:rsidP="00DD1471">
            <w:pPr>
              <w:jc w:val="center"/>
            </w:pPr>
          </w:p>
        </w:tc>
        <w:tc>
          <w:tcPr>
            <w:tcW w:w="1000" w:type="pct"/>
          </w:tcPr>
          <w:p w14:paraId="745C666D" w14:textId="7459DFE7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1000" w:type="pct"/>
          </w:tcPr>
          <w:p w14:paraId="17D2581D" w14:textId="77777777" w:rsidR="00BF62D9" w:rsidRPr="00613177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0" w:type="pct"/>
          </w:tcPr>
          <w:p w14:paraId="7B8B1564" w14:textId="70A4A426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</w:t>
            </w:r>
            <w:r>
              <w:t>B</w:t>
            </w:r>
            <w:proofErr w:type="gramEnd"/>
            <w:r>
              <w:t>:</w:t>
            </w:r>
            <w:r>
              <w:t>b4</w:t>
            </w:r>
          </w:p>
        </w:tc>
        <w:tc>
          <w:tcPr>
            <w:tcW w:w="1000" w:type="pct"/>
          </w:tcPr>
          <w:p w14:paraId="21C09AC3" w14:textId="709D0292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01010</w:t>
            </w:r>
          </w:p>
        </w:tc>
      </w:tr>
      <w:tr w:rsidR="00BF62D9" w14:paraId="45842253" w14:textId="77777777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4AAE1671" w14:textId="77777777" w:rsidR="00BF62D9" w:rsidRDefault="00BF62D9" w:rsidP="00DD1471">
            <w:pPr>
              <w:jc w:val="center"/>
            </w:pPr>
          </w:p>
        </w:tc>
        <w:tc>
          <w:tcPr>
            <w:tcW w:w="1000" w:type="pct"/>
          </w:tcPr>
          <w:p w14:paraId="139FCBB0" w14:textId="520A95D9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1000" w:type="pct"/>
          </w:tcPr>
          <w:p w14:paraId="7455E238" w14:textId="77777777" w:rsidR="00BF62D9" w:rsidRPr="00613177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0" w:type="pct"/>
          </w:tcPr>
          <w:p w14:paraId="1DD482E5" w14:textId="4B632544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</w:t>
            </w:r>
            <w:r>
              <w:t>B</w:t>
            </w:r>
            <w:proofErr w:type="gramEnd"/>
            <w:r>
              <w:t>4</w:t>
            </w:r>
          </w:p>
        </w:tc>
        <w:tc>
          <w:tcPr>
            <w:tcW w:w="1000" w:type="pct"/>
          </w:tcPr>
          <w:p w14:paraId="7CAE4B1A" w14:textId="1EF4315D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01011</w:t>
            </w:r>
          </w:p>
        </w:tc>
      </w:tr>
      <w:tr w:rsidR="00BF62D9" w14:paraId="7009347A" w14:textId="77777777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0AA29BB4" w14:textId="77777777" w:rsidR="00BF62D9" w:rsidRDefault="00BF62D9" w:rsidP="00DD1471">
            <w:pPr>
              <w:jc w:val="center"/>
            </w:pPr>
          </w:p>
        </w:tc>
        <w:tc>
          <w:tcPr>
            <w:tcW w:w="1000" w:type="pct"/>
          </w:tcPr>
          <w:p w14:paraId="1B3BF6B3" w14:textId="77777777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</w:tcPr>
          <w:p w14:paraId="6673EE3E" w14:textId="77777777" w:rsidR="00BF62D9" w:rsidRPr="00613177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0" w:type="pct"/>
          </w:tcPr>
          <w:p w14:paraId="0887A9BA" w14:textId="77777777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</w:tcPr>
          <w:p w14:paraId="5786F8F2" w14:textId="77777777" w:rsidR="00BF62D9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1E8" w14:paraId="56160203" w14:textId="118FE0AB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0B8DA08" w14:textId="77777777" w:rsidR="007F71E8" w:rsidRDefault="007F71E8" w:rsidP="00DD1471">
            <w:pPr>
              <w:jc w:val="center"/>
            </w:pPr>
            <w:r>
              <w:lastRenderedPageBreak/>
              <w:t>(middle) C</w:t>
            </w:r>
          </w:p>
        </w:tc>
        <w:tc>
          <w:tcPr>
            <w:tcW w:w="1000" w:type="pct"/>
          </w:tcPr>
          <w:p w14:paraId="6E91172E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000" w:type="pct"/>
          </w:tcPr>
          <w:p w14:paraId="4F333B58" w14:textId="77777777" w:rsidR="007F71E8" w:rsidRPr="00613177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13177">
              <w:rPr>
                <w:lang w:val="en-GB"/>
              </w:rPr>
              <w:t>261.63</w:t>
            </w:r>
            <w:r>
              <w:rPr>
                <w:lang w:val="en-GB"/>
              </w:rPr>
              <w:t xml:space="preserve"> </w:t>
            </w:r>
            <w:r>
              <w:t>Hz</w:t>
            </w:r>
          </w:p>
        </w:tc>
        <w:tc>
          <w:tcPr>
            <w:tcW w:w="1000" w:type="pct"/>
          </w:tcPr>
          <w:p w14:paraId="7B786DB7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:C4</w:t>
            </w:r>
          </w:p>
        </w:tc>
        <w:tc>
          <w:tcPr>
            <w:tcW w:w="1000" w:type="pct"/>
          </w:tcPr>
          <w:p w14:paraId="57AAB518" w14:textId="0FF84EF6" w:rsidR="007F71E8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01100</w:t>
            </w:r>
          </w:p>
        </w:tc>
      </w:tr>
      <w:tr w:rsidR="007F71E8" w14:paraId="398C9C57" w14:textId="4AF243AB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55802BC" w14:textId="77777777" w:rsidR="007F71E8" w:rsidRPr="001E31F0" w:rsidRDefault="007F71E8" w:rsidP="00DD1471">
            <w:pPr>
              <w:jc w:val="center"/>
              <w:rPr>
                <w:rFonts w:cs="Segoe UI Symbol"/>
                <w:lang w:val="en-GB"/>
              </w:rPr>
            </w:pPr>
            <w:r>
              <w:t>C</w:t>
            </w:r>
            <w:r w:rsidRPr="001E31F0">
              <w:rPr>
                <w:rFonts w:ascii="Segoe UI Symbol" w:hAnsi="Segoe UI Symbol" w:cs="Segoe UI Symbol"/>
                <w:lang w:val="en-GB"/>
              </w:rPr>
              <w:t>♯</w:t>
            </w:r>
            <w:r>
              <w:rPr>
                <w:rFonts w:cs="Segoe UI Symbol"/>
                <w:lang w:val="en-GB"/>
              </w:rPr>
              <w:t xml:space="preserve"> / D</w:t>
            </w:r>
            <w:r w:rsidRPr="001E31F0">
              <w:rPr>
                <w:rFonts w:ascii="Segoe UI Symbol" w:hAnsi="Segoe UI Symbol" w:cs="Segoe UI Symbol"/>
                <w:lang w:val="en-GB"/>
              </w:rPr>
              <w:t>♭</w:t>
            </w:r>
          </w:p>
        </w:tc>
        <w:tc>
          <w:tcPr>
            <w:tcW w:w="1000" w:type="pct"/>
          </w:tcPr>
          <w:p w14:paraId="3C6DB160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1000" w:type="pct"/>
          </w:tcPr>
          <w:p w14:paraId="573A89DD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277.18 Hz</w:t>
            </w:r>
          </w:p>
        </w:tc>
        <w:tc>
          <w:tcPr>
            <w:tcW w:w="1000" w:type="pct"/>
          </w:tcPr>
          <w:p w14:paraId="7BC7C2E4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529359421"/>
            <w:bookmarkStart w:id="2" w:name="OLE_LINK5"/>
            <w:proofErr w:type="gramStart"/>
            <w:r>
              <w:t>:Db</w:t>
            </w:r>
            <w:proofErr w:type="gramEnd"/>
            <w:r>
              <w:t>4</w:t>
            </w:r>
            <w:bookmarkEnd w:id="1"/>
            <w:bookmarkEnd w:id="2"/>
          </w:p>
        </w:tc>
        <w:tc>
          <w:tcPr>
            <w:tcW w:w="1000" w:type="pct"/>
          </w:tcPr>
          <w:p w14:paraId="4B1ACAD1" w14:textId="7354A98B" w:rsidR="007F71E8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01101</w:t>
            </w:r>
          </w:p>
        </w:tc>
      </w:tr>
      <w:tr w:rsidR="007F71E8" w14:paraId="597D23A2" w14:textId="5DE389A4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625684A7" w14:textId="77777777" w:rsidR="007F71E8" w:rsidRPr="00613177" w:rsidRDefault="007F71E8" w:rsidP="00DD1471">
            <w:pPr>
              <w:jc w:val="center"/>
              <w:rPr>
                <w:b w:val="0"/>
              </w:rPr>
            </w:pPr>
            <w:r>
              <w:t>D</w:t>
            </w:r>
          </w:p>
        </w:tc>
        <w:tc>
          <w:tcPr>
            <w:tcW w:w="1000" w:type="pct"/>
          </w:tcPr>
          <w:p w14:paraId="2C2BECB6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1000" w:type="pct"/>
          </w:tcPr>
          <w:p w14:paraId="2C24C721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293.18 Hz</w:t>
            </w:r>
          </w:p>
        </w:tc>
        <w:tc>
          <w:tcPr>
            <w:tcW w:w="1000" w:type="pct"/>
          </w:tcPr>
          <w:p w14:paraId="19F7FBA2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:D</w:t>
            </w:r>
            <w:proofErr w:type="gramEnd"/>
            <w:r>
              <w:t>4</w:t>
            </w:r>
          </w:p>
        </w:tc>
        <w:tc>
          <w:tcPr>
            <w:tcW w:w="1000" w:type="pct"/>
          </w:tcPr>
          <w:p w14:paraId="7D2450FC" w14:textId="38476D48" w:rsidR="007F71E8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01110</w:t>
            </w:r>
          </w:p>
        </w:tc>
      </w:tr>
      <w:tr w:rsidR="007F71E8" w14:paraId="0D510AE2" w14:textId="7543CFC6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30CCD704" w14:textId="77777777" w:rsidR="007F71E8" w:rsidRDefault="007F71E8" w:rsidP="00DD1471">
            <w:pPr>
              <w:jc w:val="center"/>
            </w:pPr>
            <w:r>
              <w:t>E</w:t>
            </w:r>
            <w:r w:rsidRPr="001E31F0">
              <w:rPr>
                <w:rFonts w:ascii="Segoe UI Symbol" w:hAnsi="Segoe UI Symbol" w:cs="Segoe UI Symbol"/>
                <w:lang w:val="en-GB"/>
              </w:rPr>
              <w:t>♭</w:t>
            </w:r>
            <w:r>
              <w:rPr>
                <w:rFonts w:ascii="Segoe UI Symbol" w:hAnsi="Segoe UI Symbol" w:cs="Segoe UI Symbol"/>
                <w:lang w:val="en-GB"/>
              </w:rPr>
              <w:t xml:space="preserve"> / F</w:t>
            </w:r>
            <w:r w:rsidRPr="001E31F0">
              <w:rPr>
                <w:rFonts w:ascii="Segoe UI Symbol" w:hAnsi="Segoe UI Symbol" w:cs="Segoe UI Symbol"/>
                <w:lang w:val="en-GB"/>
              </w:rPr>
              <w:t>♯</w:t>
            </w:r>
          </w:p>
        </w:tc>
        <w:tc>
          <w:tcPr>
            <w:tcW w:w="1000" w:type="pct"/>
          </w:tcPr>
          <w:p w14:paraId="3D619423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1000" w:type="pct"/>
          </w:tcPr>
          <w:p w14:paraId="637CDAD4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311.13 Hz</w:t>
            </w:r>
          </w:p>
        </w:tc>
        <w:tc>
          <w:tcPr>
            <w:tcW w:w="1000" w:type="pct"/>
          </w:tcPr>
          <w:p w14:paraId="47E3E83B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Hlk529359355"/>
            <w:bookmarkStart w:id="4" w:name="OLE_LINK4"/>
            <w:proofErr w:type="gramStart"/>
            <w:r>
              <w:t>:Eb</w:t>
            </w:r>
            <w:proofErr w:type="gramEnd"/>
            <w:r>
              <w:t>4</w:t>
            </w:r>
            <w:bookmarkEnd w:id="3"/>
            <w:bookmarkEnd w:id="4"/>
          </w:p>
        </w:tc>
        <w:tc>
          <w:tcPr>
            <w:tcW w:w="1000" w:type="pct"/>
          </w:tcPr>
          <w:p w14:paraId="4586E56D" w14:textId="44E8A3ED" w:rsidR="007F71E8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01111</w:t>
            </w:r>
          </w:p>
        </w:tc>
      </w:tr>
      <w:tr w:rsidR="007F71E8" w14:paraId="51D58DD2" w14:textId="631C623C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91B45B5" w14:textId="77777777" w:rsidR="007F71E8" w:rsidRDefault="007F71E8" w:rsidP="00DD1471">
            <w:pPr>
              <w:jc w:val="center"/>
            </w:pPr>
            <w:r>
              <w:t>E</w:t>
            </w:r>
          </w:p>
        </w:tc>
        <w:tc>
          <w:tcPr>
            <w:tcW w:w="1000" w:type="pct"/>
          </w:tcPr>
          <w:p w14:paraId="264E2724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000" w:type="pct"/>
          </w:tcPr>
          <w:p w14:paraId="1F40699F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329.63 Hz</w:t>
            </w:r>
          </w:p>
        </w:tc>
        <w:tc>
          <w:tcPr>
            <w:tcW w:w="1000" w:type="pct"/>
          </w:tcPr>
          <w:p w14:paraId="0520AE90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:E</w:t>
            </w:r>
            <w:proofErr w:type="gramEnd"/>
            <w:r>
              <w:t>4</w:t>
            </w:r>
          </w:p>
        </w:tc>
        <w:tc>
          <w:tcPr>
            <w:tcW w:w="1000" w:type="pct"/>
          </w:tcPr>
          <w:p w14:paraId="52F17741" w14:textId="03413953" w:rsidR="007F71E8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</w:tr>
      <w:tr w:rsidR="007F71E8" w14:paraId="3729AEFE" w14:textId="1478E231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08AEA462" w14:textId="77777777" w:rsidR="007F71E8" w:rsidRDefault="007F71E8" w:rsidP="00DD1471">
            <w:pPr>
              <w:jc w:val="center"/>
            </w:pPr>
            <w:r>
              <w:t>F</w:t>
            </w:r>
          </w:p>
        </w:tc>
        <w:tc>
          <w:tcPr>
            <w:tcW w:w="1000" w:type="pct"/>
          </w:tcPr>
          <w:p w14:paraId="2EE4F714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000" w:type="pct"/>
          </w:tcPr>
          <w:p w14:paraId="20E78BF1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349.23 Hz</w:t>
            </w:r>
          </w:p>
        </w:tc>
        <w:tc>
          <w:tcPr>
            <w:tcW w:w="1000" w:type="pct"/>
          </w:tcPr>
          <w:p w14:paraId="6DF04F93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:F</w:t>
            </w:r>
            <w:proofErr w:type="gramEnd"/>
            <w:r>
              <w:t>4</w:t>
            </w:r>
          </w:p>
        </w:tc>
        <w:tc>
          <w:tcPr>
            <w:tcW w:w="1000" w:type="pct"/>
          </w:tcPr>
          <w:p w14:paraId="7C8A22A7" w14:textId="1DD4AC20" w:rsidR="007F71E8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10001</w:t>
            </w:r>
          </w:p>
        </w:tc>
      </w:tr>
      <w:tr w:rsidR="007F71E8" w14:paraId="6E79E7DF" w14:textId="5A604AFD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552B1206" w14:textId="77777777" w:rsidR="007F71E8" w:rsidRDefault="007F71E8" w:rsidP="00DD1471">
            <w:pPr>
              <w:jc w:val="center"/>
            </w:pPr>
            <w:r>
              <w:t>F</w:t>
            </w:r>
            <w:r w:rsidRPr="001E31F0">
              <w:rPr>
                <w:rFonts w:ascii="Segoe UI Symbol" w:hAnsi="Segoe UI Symbol" w:cs="Segoe UI Symbol"/>
                <w:lang w:val="en-GB"/>
              </w:rPr>
              <w:t>♯</w:t>
            </w:r>
            <w:r>
              <w:rPr>
                <w:rFonts w:ascii="Segoe UI Symbol" w:hAnsi="Segoe UI Symbol" w:cs="Segoe UI Symbol"/>
                <w:lang w:val="en-GB"/>
              </w:rPr>
              <w:t xml:space="preserve"> / G</w:t>
            </w:r>
            <w:r w:rsidRPr="001E31F0">
              <w:rPr>
                <w:rFonts w:ascii="Segoe UI Symbol" w:hAnsi="Segoe UI Symbol" w:cs="Segoe UI Symbol"/>
                <w:lang w:val="en-GB"/>
              </w:rPr>
              <w:t>♭</w:t>
            </w:r>
          </w:p>
        </w:tc>
        <w:tc>
          <w:tcPr>
            <w:tcW w:w="1000" w:type="pct"/>
          </w:tcPr>
          <w:p w14:paraId="705F6285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000" w:type="pct"/>
          </w:tcPr>
          <w:p w14:paraId="16536934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369.99 Hz</w:t>
            </w:r>
          </w:p>
        </w:tc>
        <w:tc>
          <w:tcPr>
            <w:tcW w:w="1000" w:type="pct"/>
          </w:tcPr>
          <w:p w14:paraId="18F79E20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_Hlk529359347"/>
            <w:bookmarkStart w:id="6" w:name="OLE_LINK3"/>
            <w:proofErr w:type="gramStart"/>
            <w:r>
              <w:t>:Fb</w:t>
            </w:r>
            <w:proofErr w:type="gramEnd"/>
            <w:r>
              <w:t>4</w:t>
            </w:r>
            <w:bookmarkEnd w:id="5"/>
            <w:bookmarkEnd w:id="6"/>
          </w:p>
        </w:tc>
        <w:tc>
          <w:tcPr>
            <w:tcW w:w="1000" w:type="pct"/>
          </w:tcPr>
          <w:p w14:paraId="3B29C286" w14:textId="7FE001E0" w:rsidR="007F71E8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10010</w:t>
            </w:r>
          </w:p>
        </w:tc>
      </w:tr>
      <w:tr w:rsidR="007F71E8" w14:paraId="7439E18E" w14:textId="4C1856C3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55C14355" w14:textId="77777777" w:rsidR="007F71E8" w:rsidRDefault="007F71E8" w:rsidP="00DD1471">
            <w:pPr>
              <w:jc w:val="center"/>
            </w:pPr>
            <w:r>
              <w:t>G</w:t>
            </w:r>
          </w:p>
        </w:tc>
        <w:tc>
          <w:tcPr>
            <w:tcW w:w="1000" w:type="pct"/>
          </w:tcPr>
          <w:p w14:paraId="7240EE51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1000" w:type="pct"/>
          </w:tcPr>
          <w:p w14:paraId="40037C7B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392.00  Hz</w:t>
            </w:r>
            <w:proofErr w:type="gramEnd"/>
          </w:p>
        </w:tc>
        <w:tc>
          <w:tcPr>
            <w:tcW w:w="1000" w:type="pct"/>
          </w:tcPr>
          <w:p w14:paraId="60CB599E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:G</w:t>
            </w:r>
            <w:proofErr w:type="gramEnd"/>
            <w:r>
              <w:t>4</w:t>
            </w:r>
          </w:p>
        </w:tc>
        <w:tc>
          <w:tcPr>
            <w:tcW w:w="1000" w:type="pct"/>
          </w:tcPr>
          <w:p w14:paraId="5CC546A3" w14:textId="4401172F" w:rsidR="007F71E8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10011</w:t>
            </w:r>
          </w:p>
        </w:tc>
      </w:tr>
      <w:tr w:rsidR="007F71E8" w14:paraId="290EEDEE" w14:textId="1733C637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6B8EF8A6" w14:textId="77777777" w:rsidR="007F71E8" w:rsidRDefault="007F71E8" w:rsidP="00DD1471">
            <w:pPr>
              <w:jc w:val="center"/>
            </w:pPr>
            <w:r>
              <w:t>A</w:t>
            </w:r>
            <w:r w:rsidRPr="001E31F0">
              <w:rPr>
                <w:rFonts w:ascii="Segoe UI Symbol" w:hAnsi="Segoe UI Symbol" w:cs="Segoe UI Symbol"/>
                <w:lang w:val="en-GB"/>
              </w:rPr>
              <w:t>♭</w:t>
            </w:r>
            <w:r>
              <w:rPr>
                <w:rFonts w:ascii="Segoe UI Symbol" w:hAnsi="Segoe UI Symbol" w:cs="Segoe UI Symbol"/>
                <w:lang w:val="en-GB"/>
              </w:rPr>
              <w:t xml:space="preserve"> / G</w:t>
            </w:r>
            <w:r w:rsidRPr="001E31F0">
              <w:rPr>
                <w:rFonts w:ascii="Segoe UI Symbol" w:hAnsi="Segoe UI Symbol" w:cs="Segoe UI Symbol"/>
                <w:lang w:val="en-GB"/>
              </w:rPr>
              <w:t>♯</w:t>
            </w:r>
          </w:p>
        </w:tc>
        <w:tc>
          <w:tcPr>
            <w:tcW w:w="1000" w:type="pct"/>
          </w:tcPr>
          <w:p w14:paraId="66E5E014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000" w:type="pct"/>
          </w:tcPr>
          <w:p w14:paraId="1BD24F23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415.30 Hz</w:t>
            </w:r>
          </w:p>
        </w:tc>
        <w:tc>
          <w:tcPr>
            <w:tcW w:w="1000" w:type="pct"/>
          </w:tcPr>
          <w:p w14:paraId="6E32AC75" w14:textId="6A9A845D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</w:t>
            </w:r>
            <w:bookmarkStart w:id="7" w:name="_Hlk529359321"/>
            <w:bookmarkStart w:id="8" w:name="OLE_LINK2"/>
            <w:r>
              <w:t>Ab</w:t>
            </w:r>
            <w:proofErr w:type="gramEnd"/>
            <w:r w:rsidR="00BF62D9">
              <w:t>5</w:t>
            </w:r>
            <w:bookmarkEnd w:id="7"/>
            <w:bookmarkEnd w:id="8"/>
          </w:p>
        </w:tc>
        <w:tc>
          <w:tcPr>
            <w:tcW w:w="1000" w:type="pct"/>
          </w:tcPr>
          <w:p w14:paraId="3847EE25" w14:textId="71ACFC87" w:rsidR="007F71E8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10100</w:t>
            </w:r>
          </w:p>
        </w:tc>
      </w:tr>
      <w:tr w:rsidR="007F71E8" w14:paraId="1CEFA062" w14:textId="3A87C3D4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3CCA8CD1" w14:textId="77777777" w:rsidR="007F71E8" w:rsidRDefault="007F71E8" w:rsidP="00DD1471">
            <w:pPr>
              <w:jc w:val="center"/>
            </w:pPr>
            <w:r>
              <w:t>A</w:t>
            </w:r>
          </w:p>
        </w:tc>
        <w:tc>
          <w:tcPr>
            <w:tcW w:w="1000" w:type="pct"/>
          </w:tcPr>
          <w:p w14:paraId="41890119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1000" w:type="pct"/>
          </w:tcPr>
          <w:p w14:paraId="3FFBE763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440.00 Hz</w:t>
            </w:r>
          </w:p>
        </w:tc>
        <w:tc>
          <w:tcPr>
            <w:tcW w:w="1000" w:type="pct"/>
          </w:tcPr>
          <w:p w14:paraId="3DE8897F" w14:textId="34722725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:A</w:t>
            </w:r>
            <w:proofErr w:type="gramEnd"/>
            <w:r w:rsidR="00BF62D9">
              <w:t>5</w:t>
            </w:r>
          </w:p>
        </w:tc>
        <w:tc>
          <w:tcPr>
            <w:tcW w:w="1000" w:type="pct"/>
          </w:tcPr>
          <w:p w14:paraId="05707350" w14:textId="31960D7A" w:rsidR="007F71E8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10101</w:t>
            </w:r>
          </w:p>
        </w:tc>
      </w:tr>
      <w:tr w:rsidR="007F71E8" w14:paraId="3A9E22AF" w14:textId="460468A1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FE8A1E0" w14:textId="77777777" w:rsidR="007F71E8" w:rsidRPr="00DD1471" w:rsidRDefault="007F71E8" w:rsidP="00DD1471">
            <w:pPr>
              <w:jc w:val="center"/>
              <w:rPr>
                <w:b w:val="0"/>
              </w:rPr>
            </w:pPr>
            <w:r>
              <w:rPr>
                <w:rFonts w:cs="Segoe UI Symbol"/>
                <w:lang w:val="en-GB"/>
              </w:rPr>
              <w:t>B</w:t>
            </w:r>
            <w:r w:rsidRPr="001E31F0">
              <w:rPr>
                <w:rFonts w:ascii="Segoe UI Symbol" w:hAnsi="Segoe UI Symbol" w:cs="Segoe UI Symbol"/>
                <w:lang w:val="en-GB"/>
              </w:rPr>
              <w:t>♭</w:t>
            </w:r>
            <w:r>
              <w:rPr>
                <w:rFonts w:ascii="Segoe UI Symbol" w:hAnsi="Segoe UI Symbol" w:cs="Segoe UI Symbol"/>
                <w:lang w:val="en-GB"/>
              </w:rPr>
              <w:t xml:space="preserve"> / A</w:t>
            </w:r>
            <w:r w:rsidRPr="001E31F0">
              <w:rPr>
                <w:rFonts w:ascii="Segoe UI Symbol" w:hAnsi="Segoe UI Symbol" w:cs="Segoe UI Symbol"/>
                <w:lang w:val="en-GB"/>
              </w:rPr>
              <w:t>♯</w:t>
            </w:r>
          </w:p>
        </w:tc>
        <w:tc>
          <w:tcPr>
            <w:tcW w:w="1000" w:type="pct"/>
          </w:tcPr>
          <w:p w14:paraId="0A96D2CA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000" w:type="pct"/>
          </w:tcPr>
          <w:p w14:paraId="57213CA3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466.16 Hz</w:t>
            </w:r>
          </w:p>
        </w:tc>
        <w:tc>
          <w:tcPr>
            <w:tcW w:w="1000" w:type="pct"/>
          </w:tcPr>
          <w:p w14:paraId="31202E54" w14:textId="3994874D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Hlk529359285"/>
            <w:bookmarkStart w:id="10" w:name="OLE_LINK1"/>
            <w:proofErr w:type="gramStart"/>
            <w:r>
              <w:t>:Bb</w:t>
            </w:r>
            <w:proofErr w:type="gramEnd"/>
            <w:r w:rsidR="00BF62D9">
              <w:t>5</w:t>
            </w:r>
            <w:bookmarkEnd w:id="9"/>
            <w:bookmarkEnd w:id="10"/>
          </w:p>
        </w:tc>
        <w:tc>
          <w:tcPr>
            <w:tcW w:w="1000" w:type="pct"/>
          </w:tcPr>
          <w:p w14:paraId="322EB48B" w14:textId="60D02EDF" w:rsidR="007F71E8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10110</w:t>
            </w:r>
          </w:p>
        </w:tc>
      </w:tr>
      <w:tr w:rsidR="007F71E8" w14:paraId="17377CD7" w14:textId="44D0F9FC" w:rsidTr="007F7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5FA56911" w14:textId="77777777" w:rsidR="007F71E8" w:rsidRDefault="007F71E8" w:rsidP="00DD1471">
            <w:pPr>
              <w:jc w:val="center"/>
            </w:pPr>
            <w:r>
              <w:t>B</w:t>
            </w:r>
          </w:p>
        </w:tc>
        <w:tc>
          <w:tcPr>
            <w:tcW w:w="1000" w:type="pct"/>
          </w:tcPr>
          <w:p w14:paraId="67BC94AE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1000" w:type="pct"/>
          </w:tcPr>
          <w:p w14:paraId="48A0B971" w14:textId="77777777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493.88 Hz</w:t>
            </w:r>
          </w:p>
        </w:tc>
        <w:tc>
          <w:tcPr>
            <w:tcW w:w="1000" w:type="pct"/>
          </w:tcPr>
          <w:p w14:paraId="58F702E9" w14:textId="2953441B" w:rsidR="007F71E8" w:rsidRDefault="007F71E8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:B</w:t>
            </w:r>
            <w:proofErr w:type="gramEnd"/>
            <w:r w:rsidR="00BF62D9">
              <w:t>5</w:t>
            </w:r>
          </w:p>
        </w:tc>
        <w:tc>
          <w:tcPr>
            <w:tcW w:w="1000" w:type="pct"/>
          </w:tcPr>
          <w:p w14:paraId="201308F2" w14:textId="3EF28764" w:rsidR="007F71E8" w:rsidRDefault="00BF62D9" w:rsidP="00DD1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10111</w:t>
            </w:r>
          </w:p>
        </w:tc>
      </w:tr>
    </w:tbl>
    <w:p w14:paraId="46BCEF90" w14:textId="77777777" w:rsidR="00230BA6" w:rsidRDefault="00230BA6"/>
    <w:p w14:paraId="593F4EA3" w14:textId="77777777" w:rsidR="00DD1471" w:rsidRDefault="00DD1471">
      <w:r>
        <w:t xml:space="preserve">In Sonic Pi, </w:t>
      </w:r>
      <w:proofErr w:type="gramStart"/>
      <w:r w:rsidRPr="00DD1471">
        <w:rPr>
          <w:rFonts w:ascii="Source Code Pro" w:hAnsi="Source Code Pro"/>
        </w:rPr>
        <w:t>play :C</w:t>
      </w:r>
      <w:proofErr w:type="gramEnd"/>
      <w:r w:rsidRPr="00DD1471">
        <w:rPr>
          <w:rFonts w:ascii="Source Code Pro" w:hAnsi="Source Code Pro"/>
        </w:rPr>
        <w:t>4</w:t>
      </w:r>
      <w:r>
        <w:t xml:space="preserve">, </w:t>
      </w:r>
      <w:r w:rsidRPr="00DD1471">
        <w:rPr>
          <w:rFonts w:ascii="Source Code Pro" w:hAnsi="Source Code Pro"/>
        </w:rPr>
        <w:t>play 60</w:t>
      </w:r>
      <w:r>
        <w:t xml:space="preserve"> and </w:t>
      </w:r>
      <w:r w:rsidRPr="00DD1471">
        <w:rPr>
          <w:rFonts w:ascii="Source Code Pro" w:hAnsi="Source Code Pro"/>
        </w:rPr>
        <w:t xml:space="preserve">play </w:t>
      </w:r>
      <w:proofErr w:type="spellStart"/>
      <w:r w:rsidRPr="00DD1471">
        <w:rPr>
          <w:rFonts w:ascii="Source Code Pro" w:hAnsi="Source Code Pro"/>
        </w:rPr>
        <w:t>hz_to_midi</w:t>
      </w:r>
      <w:proofErr w:type="spellEnd"/>
      <w:r w:rsidRPr="00DD1471">
        <w:rPr>
          <w:rFonts w:ascii="Source Code Pro" w:hAnsi="Source Code Pro"/>
        </w:rPr>
        <w:t>(261.63)</w:t>
      </w:r>
      <w:r>
        <w:t xml:space="preserve"> all produce the same note.</w:t>
      </w:r>
    </w:p>
    <w:p w14:paraId="6CB8AF8F" w14:textId="77777777" w:rsidR="0089184D" w:rsidRDefault="0089184D">
      <w:r>
        <w:t xml:space="preserve">The next octave up is a doubling of these frequencies. So </w:t>
      </w:r>
      <w:r w:rsidRPr="0089184D">
        <w:rPr>
          <w:rFonts w:ascii="Source Code Pro" w:hAnsi="Source Code Pro"/>
        </w:rPr>
        <w:t>:C5</w:t>
      </w:r>
      <w:r>
        <w:t xml:space="preserve">, note </w:t>
      </w:r>
      <w:r w:rsidRPr="0089184D">
        <w:rPr>
          <w:rFonts w:ascii="Source Code Pro" w:hAnsi="Source Code Pro"/>
        </w:rPr>
        <w:t>72</w:t>
      </w:r>
      <w:r>
        <w:t>, is 2</w:t>
      </w:r>
      <w:r w:rsidRPr="0089184D">
        <w:t>×</w:t>
      </w:r>
      <w:r>
        <w:t xml:space="preserve">261.63 = </w:t>
      </w:r>
      <w:r w:rsidRPr="0089184D">
        <w:t>523.26</w:t>
      </w:r>
      <w:r>
        <w:t xml:space="preserve"> Hz.</w:t>
      </w:r>
    </w:p>
    <w:sectPr w:rsidR="0089184D" w:rsidSect="002B2B44">
      <w:footerReference w:type="default" r:id="rId9"/>
      <w:pgSz w:w="11900" w:h="16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DD0E8" w14:textId="77777777" w:rsidR="000C2BEA" w:rsidRDefault="000C2BEA">
      <w:pPr>
        <w:spacing w:after="0" w:line="240" w:lineRule="auto"/>
      </w:pPr>
      <w:r>
        <w:separator/>
      </w:r>
    </w:p>
  </w:endnote>
  <w:endnote w:type="continuationSeparator" w:id="0">
    <w:p w14:paraId="00380142" w14:textId="77777777" w:rsidR="000C2BEA" w:rsidRDefault="000C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Semibold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Code Pro">
    <w:panose1 w:val="020B0509030403020204"/>
    <w:charset w:val="4D"/>
    <w:family w:val="modern"/>
    <w:notTrueType/>
    <w:pitch w:val="fixed"/>
    <w:sig w:usb0="20000077" w:usb1="020038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3E416" w14:textId="77777777" w:rsidR="00230BA6" w:rsidRDefault="00A633E8" w:rsidP="00A633E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 w:rsidR="006D6EF6">
      <w:rPr>
        <w:noProof/>
      </w:rPr>
      <w:fldChar w:fldCharType="begin"/>
    </w:r>
    <w:r w:rsidR="006D6EF6">
      <w:rPr>
        <w:noProof/>
      </w:rPr>
      <w:instrText xml:space="preserve"> NUMPAGES </w:instrText>
    </w:r>
    <w:r w:rsidR="006D6EF6">
      <w:rPr>
        <w:noProof/>
      </w:rPr>
      <w:fldChar w:fldCharType="separate"/>
    </w:r>
    <w:r>
      <w:rPr>
        <w:noProof/>
      </w:rPr>
      <w:t>2</w:t>
    </w:r>
    <w:r w:rsidR="006D6EF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9AC31" w14:textId="77777777" w:rsidR="000C2BEA" w:rsidRDefault="000C2BEA">
      <w:pPr>
        <w:spacing w:after="0" w:line="240" w:lineRule="auto"/>
      </w:pPr>
      <w:r>
        <w:separator/>
      </w:r>
    </w:p>
  </w:footnote>
  <w:footnote w:type="continuationSeparator" w:id="0">
    <w:p w14:paraId="63A2E53C" w14:textId="77777777" w:rsidR="000C2BEA" w:rsidRDefault="000C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C2EFA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3" w15:restartNumberingAfterBreak="0">
    <w:nsid w:val="06C7362E"/>
    <w:multiLevelType w:val="hybridMultilevel"/>
    <w:tmpl w:val="B5202AB0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55EFA"/>
    <w:multiLevelType w:val="multilevel"/>
    <w:tmpl w:val="A330FC92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110EC"/>
    <w:multiLevelType w:val="hybridMultilevel"/>
    <w:tmpl w:val="274E3890"/>
    <w:lvl w:ilvl="0" w:tplc="E8521BB2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drawingGridHorizontalSpacing w:val="11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F0"/>
    <w:rsid w:val="000C2BEA"/>
    <w:rsid w:val="001C7713"/>
    <w:rsid w:val="001E31F0"/>
    <w:rsid w:val="00211BA2"/>
    <w:rsid w:val="00230BA6"/>
    <w:rsid w:val="002B2B44"/>
    <w:rsid w:val="00334452"/>
    <w:rsid w:val="0042682D"/>
    <w:rsid w:val="00613177"/>
    <w:rsid w:val="006D6EF6"/>
    <w:rsid w:val="007C2007"/>
    <w:rsid w:val="007E4867"/>
    <w:rsid w:val="007F71E8"/>
    <w:rsid w:val="0089184D"/>
    <w:rsid w:val="00A334AB"/>
    <w:rsid w:val="00A633E8"/>
    <w:rsid w:val="00B2100C"/>
    <w:rsid w:val="00BB0D41"/>
    <w:rsid w:val="00BF62D9"/>
    <w:rsid w:val="00C12779"/>
    <w:rsid w:val="00C30D18"/>
    <w:rsid w:val="00CE2325"/>
    <w:rsid w:val="00D932BC"/>
    <w:rsid w:val="00DD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EBB28"/>
  <w15:chartTrackingRefBased/>
  <w15:docId w15:val="{F9BE858C-643F-9146-9C92-137B4299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4867"/>
    <w:rPr>
      <w:rFonts w:ascii="Myriad Pro Light" w:hAnsi="Myriad Pr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67"/>
    <w:pPr>
      <w:keepNext/>
      <w:spacing w:after="720" w:line="240" w:lineRule="auto"/>
      <w:contextualSpacing/>
      <w:outlineLvl w:val="0"/>
    </w:pPr>
    <w:rPr>
      <w:rFonts w:eastAsiaTheme="majorEastAsia" w:cstheme="majorBidi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867"/>
    <w:pPr>
      <w:keepNext/>
      <w:keepLines/>
      <w:spacing w:before="120" w:after="240" w:line="240" w:lineRule="auto"/>
      <w:contextualSpacing/>
      <w:outlineLvl w:val="1"/>
    </w:pPr>
    <w:rPr>
      <w:rFonts w:ascii="Myriad Pro" w:eastAsiaTheme="majorEastAsia" w:hAnsi="Myriad Pro" w:cstheme="majorBidi"/>
      <w:bCs/>
      <w:color w:val="FBA824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867"/>
    <w:pPr>
      <w:keepNext/>
      <w:keepLines/>
      <w:spacing w:before="240" w:after="120" w:line="240" w:lineRule="auto"/>
      <w:contextualSpacing/>
      <w:outlineLvl w:val="2"/>
    </w:pPr>
    <w:rPr>
      <w:rFonts w:ascii="Myriad Pro Semibold" w:eastAsiaTheme="majorEastAsia" w:hAnsi="Myriad Pro Semibold" w:cstheme="majorBidi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867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867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867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867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867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867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7E4867"/>
    <w:pPr>
      <w:spacing w:after="0" w:line="240" w:lineRule="auto"/>
    </w:pPr>
    <w:rPr>
      <w:color w:val="919191"/>
    </w:rPr>
  </w:style>
  <w:style w:type="character" w:customStyle="1" w:styleId="FooterChar">
    <w:name w:val="Footer Char"/>
    <w:basedOn w:val="DefaultParagraphFont"/>
    <w:link w:val="Footer"/>
    <w:uiPriority w:val="99"/>
    <w:rsid w:val="007E4867"/>
    <w:rPr>
      <w:rFonts w:ascii="Myriad Pro Light" w:hAnsi="Myriad Pro Light"/>
      <w:color w:val="919191"/>
    </w:rPr>
  </w:style>
  <w:style w:type="character" w:customStyle="1" w:styleId="Heading1Char">
    <w:name w:val="Heading 1 Char"/>
    <w:basedOn w:val="DefaultParagraphFont"/>
    <w:link w:val="Heading1"/>
    <w:uiPriority w:val="9"/>
    <w:rsid w:val="007E4867"/>
    <w:rPr>
      <w:rFonts w:ascii="Myriad Pro Light" w:eastAsiaTheme="majorEastAsia" w:hAnsi="Myriad Pro Light" w:cstheme="majorBidi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4867"/>
    <w:rPr>
      <w:rFonts w:ascii="Myriad Pro" w:eastAsiaTheme="majorEastAsia" w:hAnsi="Myriad Pro" w:cstheme="majorBidi"/>
      <w:bCs/>
      <w:color w:val="FBA824"/>
      <w:sz w:val="38"/>
      <w:szCs w:val="26"/>
    </w:rPr>
  </w:style>
  <w:style w:type="paragraph" w:styleId="ListBullet">
    <w:name w:val="List Bullet"/>
    <w:basedOn w:val="Normal"/>
    <w:uiPriority w:val="10"/>
    <w:qFormat/>
    <w:rsid w:val="007E4867"/>
    <w:pPr>
      <w:numPr>
        <w:numId w:val="10"/>
      </w:numPr>
      <w:tabs>
        <w:tab w:val="clear" w:pos="389"/>
        <w:tab w:val="left" w:pos="227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after="120"/>
    </w:pPr>
  </w:style>
  <w:style w:type="table" w:styleId="TableGrid">
    <w:name w:val="Table Grid"/>
    <w:basedOn w:val="TableNormal"/>
    <w:uiPriority w:val="39"/>
    <w:rsid w:val="007E4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7E4867"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867"/>
    <w:rPr>
      <w:rFonts w:ascii="Myriad Pro Light" w:hAnsi="Myriad Pro Light"/>
      <w:b/>
      <w:iCs/>
      <w:sz w:val="56"/>
    </w:rPr>
  </w:style>
  <w:style w:type="table" w:customStyle="1" w:styleId="ModernPaper">
    <w:name w:val="Modern Paper"/>
    <w:basedOn w:val="TableNormal"/>
    <w:uiPriority w:val="99"/>
    <w:rsid w:val="007E4867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sid w:val="007E4867"/>
    <w:rPr>
      <w:rFonts w:ascii="Myriad Pro Semibold" w:eastAsiaTheme="majorEastAsia" w:hAnsi="Myriad Pro Semibold" w:cstheme="majorBidi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E4867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867"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867"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867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867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867"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E4867"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E4867"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sid w:val="007E4867"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E4867"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E4867"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E4867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4867"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867"/>
    <w:pPr>
      <w:keepLines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E4867"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4867"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E4867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E4867"/>
    <w:rPr>
      <w:rFonts w:ascii="Myriad Pro Light" w:eastAsiaTheme="minorEastAsia" w:hAnsi="Myriad Pro Light"/>
      <w:b/>
      <w:color w:val="E09B3B" w:themeColor="accent1"/>
      <w:sz w:val="56"/>
    </w:rPr>
  </w:style>
  <w:style w:type="character" w:styleId="PlaceholderText">
    <w:name w:val="Placeholder Text"/>
    <w:basedOn w:val="DefaultParagraphFont"/>
    <w:uiPriority w:val="99"/>
    <w:semiHidden/>
    <w:rsid w:val="007E4867"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E4867"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7E4867"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sid w:val="007E4867"/>
    <w:rPr>
      <w:rFonts w:ascii="Myriad Pro Light" w:hAnsi="Myriad Pro Light"/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rsid w:val="007E486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867"/>
    <w:rPr>
      <w:rFonts w:ascii="Myriad Pro Light" w:hAnsi="Myriad Pro Light"/>
    </w:rPr>
  </w:style>
  <w:style w:type="paragraph" w:styleId="ListNumber">
    <w:name w:val="List Number"/>
    <w:basedOn w:val="Normal"/>
    <w:uiPriority w:val="11"/>
    <w:qFormat/>
    <w:rsid w:val="007E4867"/>
    <w:pPr>
      <w:numPr>
        <w:numId w:val="11"/>
      </w:numPr>
      <w:tabs>
        <w:tab w:val="left" w:pos="227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after="120"/>
    </w:pPr>
  </w:style>
  <w:style w:type="paragraph" w:styleId="BlockText">
    <w:name w:val="Block Text"/>
    <w:basedOn w:val="Normal"/>
    <w:uiPriority w:val="31"/>
    <w:unhideWhenUsed/>
    <w:rsid w:val="007E4867"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7E486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48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4867"/>
    <w:rPr>
      <w:rFonts w:ascii="Myriad Pro Light" w:hAnsi="Myriad Pro Ligh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4867"/>
    <w:rPr>
      <w:color w:val="847B9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E48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7E4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ygp8/Library/Group%20Containers/UBF8T346G9.Office/User%20Content.localized/Templates.localized/NUSTEM%20template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NUSTEM template.dotx</Template>
  <TotalTime>25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Jonathan Sanderson</cp:lastModifiedBy>
  <cp:revision>2</cp:revision>
  <dcterms:created xsi:type="dcterms:W3CDTF">2018-10-31T08:34:00Z</dcterms:created>
  <dcterms:modified xsi:type="dcterms:W3CDTF">2018-11-07T13:13:00Z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